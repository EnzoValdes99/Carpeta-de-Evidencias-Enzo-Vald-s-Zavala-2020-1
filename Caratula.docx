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37FE0" w:rsidRPr="00D116BD" w14:paraId="3CE76637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E738" w14:textId="77777777" w:rsidR="00837FE0" w:rsidRDefault="0062236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3DAA9157" wp14:editId="53969A4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D93971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D85AF" w14:textId="77777777" w:rsidR="00837FE0" w:rsidRDefault="00837FE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A7E580C" w14:textId="482F67F0" w:rsidR="00837FE0" w:rsidRDefault="0062236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Carátula para entrega de </w:t>
            </w:r>
            <w:r w:rsidR="00D116BD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carpeta de evidencias</w:t>
            </w:r>
          </w:p>
          <w:p w14:paraId="5C04BD84" w14:textId="77777777" w:rsidR="00837FE0" w:rsidRDefault="00837FE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37FE0" w:rsidRPr="00D116BD" w14:paraId="224FFE9A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3016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6C6893E" w14:textId="77777777" w:rsidR="00837FE0" w:rsidRDefault="0062236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198BF3C8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3F47C" w14:textId="77777777" w:rsidR="00837FE0" w:rsidRDefault="00837F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D96EEB1" w14:textId="7FDD0C65" w:rsidR="00837FE0" w:rsidRDefault="00D116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116BD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Redacción y exposición de temas de ingeniería</w:t>
            </w:r>
          </w:p>
        </w:tc>
      </w:tr>
    </w:tbl>
    <w:p w14:paraId="71E72EFC" w14:textId="77777777" w:rsidR="00837FE0" w:rsidRPr="00D116BD" w:rsidRDefault="00837FE0">
      <w:pPr>
        <w:pStyle w:val="Standard"/>
        <w:rPr>
          <w:lang w:val="es-MX"/>
        </w:rPr>
      </w:pPr>
    </w:p>
    <w:p w14:paraId="73F421D6" w14:textId="2FB37A88" w:rsidR="00837FE0" w:rsidRDefault="00D116BD">
      <w:pPr>
        <w:pStyle w:val="Standard"/>
        <w:jc w:val="center"/>
        <w:rPr>
          <w:sz w:val="72"/>
          <w:szCs w:val="72"/>
          <w:lang w:val="es-MX"/>
        </w:rPr>
      </w:pPr>
      <w:r>
        <w:rPr>
          <w:rStyle w:val="Fuentedeprrafopredeter"/>
          <w:sz w:val="72"/>
          <w:szCs w:val="72"/>
          <w:lang w:val="es-MX"/>
        </w:rPr>
        <w:t xml:space="preserve">Carpeta de evidencias del </w:t>
      </w:r>
      <w:proofErr w:type="gramStart"/>
      <w:r>
        <w:rPr>
          <w:rStyle w:val="Fuentedeprrafopredeter"/>
          <w:sz w:val="72"/>
          <w:szCs w:val="72"/>
          <w:lang w:val="es-MX"/>
        </w:rPr>
        <w:t>semestre  2020</w:t>
      </w:r>
      <w:proofErr w:type="gramEnd"/>
      <w:r>
        <w:rPr>
          <w:rStyle w:val="Fuentedeprrafopredeter"/>
          <w:sz w:val="72"/>
          <w:szCs w:val="72"/>
          <w:lang w:val="es-MX"/>
        </w:rPr>
        <w:t>-1</w:t>
      </w:r>
    </w:p>
    <w:p w14:paraId="77C2F94A" w14:textId="77777777" w:rsidR="00837FE0" w:rsidRPr="00D116BD" w:rsidRDefault="00622364">
      <w:pPr>
        <w:pStyle w:val="Standard"/>
        <w:jc w:val="center"/>
        <w:rPr>
          <w:lang w:val="es-MX"/>
        </w:rPr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8C625" wp14:editId="0CC65010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C7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0DE2711D" w14:textId="77777777" w:rsidR="00837FE0" w:rsidRDefault="00837FE0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37FE0" w14:paraId="1ABE8E6D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284C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D88BF61" w14:textId="4B835A11" w:rsidR="00837FE0" w:rsidRDefault="006223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r w:rsidR="00D116BD">
              <w:rPr>
                <w:rFonts w:ascii="Cambria" w:hAnsi="Cambria"/>
                <w:i/>
                <w:color w:val="000000"/>
                <w:sz w:val="30"/>
              </w:rPr>
              <w:t>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2C8EC" w14:textId="77777777" w:rsidR="00837FE0" w:rsidRDefault="00837FE0">
            <w:pPr>
              <w:pStyle w:val="TableContents"/>
              <w:ind w:left="629"/>
            </w:pPr>
          </w:p>
          <w:p w14:paraId="6B82FA05" w14:textId="0EE40F51" w:rsidR="00837FE0" w:rsidRDefault="00D11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Claudia Margarita Pérez Ruiz</w:t>
            </w:r>
          </w:p>
        </w:tc>
      </w:tr>
      <w:tr w:rsidR="00837FE0" w:rsidRPr="00D116BD" w14:paraId="22ED7646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AA1C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CCE8EB" w14:textId="77777777" w:rsidR="00837FE0" w:rsidRDefault="006223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5DDC" w14:textId="29F89F0B" w:rsidR="00837FE0" w:rsidRPr="00D116BD" w:rsidRDefault="00622364">
            <w:pPr>
              <w:pStyle w:val="TableContents"/>
              <w:rPr>
                <w:sz w:val="32"/>
                <w:szCs w:val="32"/>
                <w:lang w:val="es-MX"/>
              </w:rPr>
            </w:pPr>
            <w:r>
              <w:rPr>
                <w:lang w:val="es-MX"/>
              </w:rPr>
              <w:br/>
            </w:r>
            <w:r w:rsidR="00D116BD" w:rsidRPr="00D116BD">
              <w:rPr>
                <w:sz w:val="32"/>
                <w:szCs w:val="32"/>
                <w:lang w:val="es-MX"/>
              </w:rPr>
              <w:t>Redacción y exposición de temas de ingeniería</w:t>
            </w:r>
          </w:p>
        </w:tc>
      </w:tr>
      <w:tr w:rsidR="00837FE0" w14:paraId="29FC2819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1B7F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C2E963A" w14:textId="77777777" w:rsidR="00837FE0" w:rsidRDefault="006223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606AA" w14:textId="77777777" w:rsidR="00837FE0" w:rsidRDefault="00837FE0">
            <w:pPr>
              <w:pStyle w:val="TableContents"/>
              <w:ind w:left="629"/>
            </w:pPr>
          </w:p>
          <w:p w14:paraId="237A6833" w14:textId="27A70040" w:rsidR="00837FE0" w:rsidRDefault="00D11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837FE0" w14:paraId="1A77BF3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88BE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BBE8E4" w14:textId="77777777" w:rsidR="00837FE0" w:rsidRDefault="006223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27A39" w14:textId="77777777" w:rsidR="00837FE0" w:rsidRDefault="00622364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837FE0" w14:paraId="440934AA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6FE56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F780FE4" w14:textId="77777777" w:rsidR="00837FE0" w:rsidRDefault="0062236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69830" w14:textId="77777777" w:rsidR="00837FE0" w:rsidRDefault="00622364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837FE0" w14:paraId="0DD1BFB6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645AF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D1C21F1" w14:textId="77777777" w:rsidR="00837FE0" w:rsidRDefault="00622364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EC73" w14:textId="189694F5" w:rsidR="00837FE0" w:rsidRDefault="00622364">
            <w:pPr>
              <w:pStyle w:val="TableContents"/>
            </w:pPr>
            <w:r>
              <w:br/>
            </w:r>
            <w:r w:rsidR="00D116BD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de </w:t>
            </w:r>
            <w:r w:rsidR="00D116BD">
              <w:rPr>
                <w:sz w:val="32"/>
                <w:szCs w:val="32"/>
              </w:rPr>
              <w:t>junio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837FE0" w14:paraId="768DF17F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46AFB" w14:textId="77777777" w:rsidR="00837FE0" w:rsidRDefault="00837F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E78EC10" w14:textId="77777777" w:rsidR="00837FE0" w:rsidRDefault="00622364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4E33A" w14:textId="77777777" w:rsidR="00837FE0" w:rsidRDefault="00837FE0">
            <w:pPr>
              <w:pStyle w:val="TableContents"/>
              <w:ind w:left="629"/>
            </w:pPr>
          </w:p>
        </w:tc>
      </w:tr>
      <w:tr w:rsidR="00837FE0" w14:paraId="4536909E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695A4" w14:textId="77777777" w:rsidR="00837FE0" w:rsidRDefault="00837FE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77BD5" w14:textId="77777777" w:rsidR="00837FE0" w:rsidRDefault="00837FE0">
            <w:pPr>
              <w:pStyle w:val="TableContents"/>
              <w:ind w:left="629"/>
            </w:pPr>
          </w:p>
        </w:tc>
      </w:tr>
    </w:tbl>
    <w:p w14:paraId="5956C900" w14:textId="77777777" w:rsidR="00837FE0" w:rsidRDefault="00837FE0">
      <w:pPr>
        <w:pStyle w:val="Standard"/>
      </w:pPr>
    </w:p>
    <w:p w14:paraId="7169E967" w14:textId="77777777" w:rsidR="00837FE0" w:rsidRDefault="00837FE0">
      <w:pPr>
        <w:pStyle w:val="Standard"/>
      </w:pPr>
    </w:p>
    <w:p w14:paraId="072BFD8C" w14:textId="77777777" w:rsidR="00837FE0" w:rsidRDefault="00622364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>CALIFICACIÓN: __________</w:t>
      </w:r>
    </w:p>
    <w:sectPr w:rsidR="00837FE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2E7C9" w14:textId="77777777" w:rsidR="00622364" w:rsidRDefault="00622364">
      <w:r>
        <w:separator/>
      </w:r>
    </w:p>
  </w:endnote>
  <w:endnote w:type="continuationSeparator" w:id="0">
    <w:p w14:paraId="3542DE23" w14:textId="77777777" w:rsidR="00622364" w:rsidRDefault="0062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4958F" w14:textId="77777777" w:rsidR="00622364" w:rsidRDefault="00622364">
      <w:r>
        <w:rPr>
          <w:color w:val="000000"/>
        </w:rPr>
        <w:separator/>
      </w:r>
    </w:p>
  </w:footnote>
  <w:footnote w:type="continuationSeparator" w:id="0">
    <w:p w14:paraId="12ABEA7F" w14:textId="77777777" w:rsidR="00622364" w:rsidRDefault="00622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7FE0"/>
    <w:rsid w:val="00622364"/>
    <w:rsid w:val="00837FE0"/>
    <w:rsid w:val="00D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C1E"/>
  <w15:docId w15:val="{FD8BB7C8-7D86-4ABD-BE51-296EB941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Enzo Valdés Zavala</cp:lastModifiedBy>
  <cp:revision>2</cp:revision>
  <dcterms:created xsi:type="dcterms:W3CDTF">2020-06-06T04:41:00Z</dcterms:created>
  <dcterms:modified xsi:type="dcterms:W3CDTF">2020-06-06T04:41:00Z</dcterms:modified>
</cp:coreProperties>
</file>